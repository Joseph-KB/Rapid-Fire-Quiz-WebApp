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EC2A" w14:textId="77777777" w:rsidR="00797985" w:rsidRPr="001A4190" w:rsidRDefault="00797985" w:rsidP="001A4190">
      <w:pPr>
        <w:rPr>
          <w:sz w:val="26"/>
        </w:rPr>
      </w:pPr>
      <w:r w:rsidRPr="001A4190">
        <w:rPr>
          <w:sz w:val="26"/>
        </w:rPr>
        <w:t xml:space="preserve"> </w:t>
      </w:r>
    </w:p>
    <w:p w14:paraId="244AC4A0" w14:textId="7F1E2C25" w:rsidR="001A4190" w:rsidRPr="001A4190" w:rsidRDefault="001A4190" w:rsidP="001A4190">
      <w:pPr>
        <w:rPr>
          <w:b/>
          <w:sz w:val="26"/>
        </w:rPr>
      </w:pPr>
      <w:r w:rsidRPr="001A4190">
        <w:rPr>
          <w:b/>
          <w:sz w:val="26"/>
        </w:rPr>
        <w:t xml:space="preserve">Name: </w:t>
      </w:r>
      <w:r w:rsidR="00ED4597">
        <w:rPr>
          <w:sz w:val="26"/>
        </w:rPr>
        <w:t>JOSEPH K B</w:t>
      </w:r>
    </w:p>
    <w:p w14:paraId="6365FEE5" w14:textId="34D41A84" w:rsidR="001A4190" w:rsidRPr="002D03CB" w:rsidRDefault="001A4190" w:rsidP="001A4190">
      <w:pPr>
        <w:rPr>
          <w:b/>
          <w:sz w:val="26"/>
        </w:rPr>
      </w:pPr>
      <w:r w:rsidRPr="001A4190">
        <w:rPr>
          <w:b/>
          <w:sz w:val="26"/>
        </w:rPr>
        <w:t>Email:</w:t>
      </w:r>
      <w:r w:rsidR="002720A8">
        <w:rPr>
          <w:b/>
          <w:sz w:val="26"/>
        </w:rPr>
        <w:t xml:space="preserve"> </w:t>
      </w:r>
      <w:r w:rsidR="00ED4597">
        <w:rPr>
          <w:sz w:val="26"/>
        </w:rPr>
        <w:t>kbjoseph2@gmail.com</w:t>
      </w:r>
    </w:p>
    <w:p w14:paraId="5AF0900D" w14:textId="6CB691ED" w:rsidR="001A4190" w:rsidRPr="009034B5" w:rsidRDefault="00A341C1" w:rsidP="009034B5">
      <w:pPr>
        <w:jc w:val="center"/>
        <w:rPr>
          <w:b/>
          <w:sz w:val="26"/>
        </w:rPr>
      </w:pPr>
      <w:r>
        <w:rPr>
          <w:b/>
          <w:sz w:val="26"/>
        </w:rPr>
        <w:t>Rapid Fire Quiz Application</w:t>
      </w:r>
    </w:p>
    <w:p w14:paraId="59D31C09" w14:textId="77777777" w:rsidR="009034B5" w:rsidRDefault="009034B5" w:rsidP="001A4190">
      <w:pPr>
        <w:rPr>
          <w:sz w:val="26"/>
        </w:rPr>
      </w:pPr>
    </w:p>
    <w:p w14:paraId="12E772E5" w14:textId="77777777" w:rsidR="009034B5" w:rsidRPr="009034B5" w:rsidRDefault="009034B5" w:rsidP="001A4190">
      <w:pPr>
        <w:rPr>
          <w:b/>
          <w:sz w:val="26"/>
        </w:rPr>
      </w:pPr>
      <w:r w:rsidRPr="009034B5">
        <w:rPr>
          <w:b/>
          <w:sz w:val="26"/>
        </w:rPr>
        <w:t>Abstract</w:t>
      </w:r>
    </w:p>
    <w:p w14:paraId="542F64B3" w14:textId="4AD9F060" w:rsidR="009034B5" w:rsidRDefault="00A341C1" w:rsidP="001A4190">
      <w:pPr>
        <w:rPr>
          <w:sz w:val="26"/>
        </w:rPr>
      </w:pPr>
      <w:r>
        <w:rPr>
          <w:sz w:val="26"/>
        </w:rPr>
        <w:t xml:space="preserve">The project </w:t>
      </w:r>
      <w:r w:rsidR="00D10344">
        <w:rPr>
          <w:sz w:val="26"/>
        </w:rPr>
        <w:t>concentrates</w:t>
      </w:r>
      <w:r>
        <w:rPr>
          <w:sz w:val="26"/>
        </w:rPr>
        <w:t xml:space="preserve"> to build a site</w:t>
      </w:r>
      <w:r w:rsidR="00D10344">
        <w:rPr>
          <w:sz w:val="26"/>
        </w:rPr>
        <w:t xml:space="preserve"> </w:t>
      </w:r>
      <w:r w:rsidR="00C61B96">
        <w:rPr>
          <w:sz w:val="26"/>
        </w:rPr>
        <w:t>for a rapid-fire quiz</w:t>
      </w:r>
      <w:r w:rsidR="00D10344">
        <w:rPr>
          <w:sz w:val="26"/>
        </w:rPr>
        <w:t xml:space="preserve"> game</w:t>
      </w:r>
      <w:r w:rsidR="00C61B96">
        <w:rPr>
          <w:sz w:val="26"/>
        </w:rPr>
        <w:t xml:space="preserve">. Here the </w:t>
      </w:r>
      <w:r w:rsidR="00DF1C39">
        <w:rPr>
          <w:sz w:val="26"/>
        </w:rPr>
        <w:t xml:space="preserve">web is connected to a database of users containing minute details. </w:t>
      </w:r>
      <w:r w:rsidR="00F11758">
        <w:rPr>
          <w:sz w:val="26"/>
        </w:rPr>
        <w:t xml:space="preserve">Questions are stored as a csv file. With file handling data is extracted from the csv file. </w:t>
      </w:r>
      <w:r w:rsidR="00DF1C39">
        <w:rPr>
          <w:sz w:val="26"/>
        </w:rPr>
        <w:t xml:space="preserve">Using flask </w:t>
      </w:r>
      <w:proofErr w:type="gramStart"/>
      <w:r w:rsidR="00DF1C39">
        <w:rPr>
          <w:sz w:val="26"/>
        </w:rPr>
        <w:t>framework</w:t>
      </w:r>
      <w:proofErr w:type="gramEnd"/>
      <w:r w:rsidR="00DF1C39">
        <w:rPr>
          <w:sz w:val="26"/>
        </w:rPr>
        <w:t xml:space="preserve"> the web deployed will render respective html pages along with jinja. The game page counts for the total scores for chosen countdown.</w:t>
      </w:r>
      <w:r w:rsidR="00F11758">
        <w:rPr>
          <w:sz w:val="26"/>
        </w:rPr>
        <w:t xml:space="preserve"> </w:t>
      </w:r>
      <w:r>
        <w:rPr>
          <w:sz w:val="26"/>
        </w:rPr>
        <w:t xml:space="preserve"> </w:t>
      </w:r>
    </w:p>
    <w:p w14:paraId="393718FE" w14:textId="77777777" w:rsidR="009034B5" w:rsidRDefault="009034B5" w:rsidP="001A4190">
      <w:pPr>
        <w:rPr>
          <w:sz w:val="26"/>
        </w:rPr>
      </w:pPr>
    </w:p>
    <w:p w14:paraId="11C6ACAE" w14:textId="77777777" w:rsidR="00530A1B" w:rsidRPr="00530A1B" w:rsidRDefault="009034B5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 w:rsidRPr="00530A1B">
        <w:rPr>
          <w:b/>
          <w:sz w:val="26"/>
        </w:rPr>
        <w:t>Problem Statement</w:t>
      </w:r>
      <w:r w:rsidR="00530A1B" w:rsidRPr="00530A1B">
        <w:rPr>
          <w:b/>
          <w:sz w:val="26"/>
        </w:rPr>
        <w:t xml:space="preserve"> </w:t>
      </w:r>
    </w:p>
    <w:p w14:paraId="28A43AC2" w14:textId="2708CDC6" w:rsidR="009034B5" w:rsidRDefault="00D10344" w:rsidP="001A4190">
      <w:pPr>
        <w:rPr>
          <w:sz w:val="26"/>
        </w:rPr>
      </w:pPr>
      <w:r w:rsidRPr="00D10344">
        <w:rPr>
          <w:sz w:val="26"/>
        </w:rPr>
        <w:t xml:space="preserve">Rapid fire quiz application Build a quiz site for rapid fire yes/no type questions. </w:t>
      </w:r>
      <w:r w:rsidR="00F11758">
        <w:rPr>
          <w:sz w:val="26"/>
        </w:rPr>
        <w:t xml:space="preserve">Users created in database are directed to the game page, where the page has a counter in it and the questions are displayed and an option is provided to give the input. The scores of the user </w:t>
      </w:r>
      <w:proofErr w:type="gramStart"/>
      <w:r w:rsidR="00F11758">
        <w:rPr>
          <w:sz w:val="26"/>
        </w:rPr>
        <w:t>is</w:t>
      </w:r>
      <w:proofErr w:type="gramEnd"/>
      <w:r w:rsidR="00F11758">
        <w:rPr>
          <w:sz w:val="26"/>
        </w:rPr>
        <w:t xml:space="preserve"> calculated at the end.</w:t>
      </w:r>
    </w:p>
    <w:p w14:paraId="43EAAE5C" w14:textId="77777777" w:rsidR="00F11758" w:rsidRDefault="00F11758" w:rsidP="001A4190">
      <w:pPr>
        <w:rPr>
          <w:b/>
          <w:sz w:val="26"/>
        </w:rPr>
      </w:pPr>
    </w:p>
    <w:p w14:paraId="3F6EF267" w14:textId="77777777" w:rsidR="00530A1B" w:rsidRPr="00530A1B" w:rsidRDefault="009034B5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 w:rsidRPr="00530A1B">
        <w:rPr>
          <w:b/>
          <w:sz w:val="26"/>
        </w:rPr>
        <w:t>Proposed Solution</w:t>
      </w:r>
      <w:r w:rsidR="00530A1B" w:rsidRPr="00530A1B">
        <w:rPr>
          <w:b/>
          <w:sz w:val="26"/>
        </w:rPr>
        <w:t xml:space="preserve"> </w:t>
      </w:r>
    </w:p>
    <w:p w14:paraId="1E562FAA" w14:textId="77777777" w:rsidR="009034B5" w:rsidRPr="00530A1B" w:rsidRDefault="001217C8" w:rsidP="00530A1B">
      <w:pPr>
        <w:rPr>
          <w:b/>
          <w:sz w:val="26"/>
        </w:rPr>
      </w:pPr>
      <w:r w:rsidRPr="009034B5">
        <w:rPr>
          <w:sz w:val="26"/>
        </w:rPr>
        <w:t>&lt;&lt;</w:t>
      </w:r>
      <w:r w:rsidR="00530A1B" w:rsidRPr="00530A1B">
        <w:rPr>
          <w:sz w:val="26"/>
        </w:rPr>
        <w:t>What is the business logic to solve the problem statement. Steps to be taken, data required, planned output, decision that can be made based on output</w:t>
      </w:r>
    </w:p>
    <w:p w14:paraId="6B6F42DB" w14:textId="77777777" w:rsidR="009034B5" w:rsidRPr="009034B5" w:rsidRDefault="005765E1" w:rsidP="009034B5">
      <w:pPr>
        <w:rPr>
          <w:sz w:val="26"/>
        </w:rPr>
      </w:pPr>
      <w:r>
        <w:rPr>
          <w:sz w:val="26"/>
        </w:rPr>
        <w:t xml:space="preserve">Explain </w:t>
      </w:r>
      <w:r w:rsidR="001D3E5B">
        <w:rPr>
          <w:sz w:val="26"/>
        </w:rPr>
        <w:t>how</w:t>
      </w:r>
      <w:r>
        <w:rPr>
          <w:sz w:val="26"/>
        </w:rPr>
        <w:t xml:space="preserve"> your </w:t>
      </w:r>
      <w:r w:rsidR="00006471">
        <w:rPr>
          <w:sz w:val="26"/>
        </w:rPr>
        <w:t xml:space="preserve">solution solves </w:t>
      </w:r>
      <w:r>
        <w:rPr>
          <w:sz w:val="26"/>
        </w:rPr>
        <w:t>the mentioned problem statement</w:t>
      </w:r>
      <w:r w:rsidR="00006471">
        <w:rPr>
          <w:sz w:val="26"/>
        </w:rPr>
        <w:t>.</w:t>
      </w:r>
      <w:r w:rsidR="009034B5" w:rsidRPr="009034B5">
        <w:rPr>
          <w:sz w:val="26"/>
        </w:rPr>
        <w:t>&gt;&gt;</w:t>
      </w:r>
    </w:p>
    <w:p w14:paraId="2664AAF2" w14:textId="77777777" w:rsidR="009034B5" w:rsidRDefault="009034B5" w:rsidP="001A4190">
      <w:pPr>
        <w:rPr>
          <w:b/>
          <w:sz w:val="26"/>
        </w:rPr>
      </w:pPr>
    </w:p>
    <w:p w14:paraId="7EFEC23A" w14:textId="77777777" w:rsidR="00530A1B" w:rsidRPr="00530A1B" w:rsidRDefault="002D03CB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 w:rsidRPr="00530A1B">
        <w:rPr>
          <w:b/>
          <w:sz w:val="26"/>
        </w:rPr>
        <w:t>System Architecture</w:t>
      </w:r>
    </w:p>
    <w:p w14:paraId="0E6E33BE" w14:textId="77777777" w:rsidR="00087289" w:rsidRPr="00530A1B" w:rsidRDefault="00087289" w:rsidP="00530A1B">
      <w:pPr>
        <w:rPr>
          <w:sz w:val="26"/>
        </w:rPr>
      </w:pPr>
      <w:r w:rsidRPr="00530A1B">
        <w:rPr>
          <w:sz w:val="26"/>
        </w:rPr>
        <w:t>&lt;&lt;</w:t>
      </w:r>
      <w:r w:rsidR="00C951BD" w:rsidRPr="00530A1B">
        <w:rPr>
          <w:sz w:val="26"/>
        </w:rPr>
        <w:t>Represent your system architecture using architecture diagram</w:t>
      </w:r>
      <w:r w:rsidR="00530A1B" w:rsidRPr="00530A1B">
        <w:rPr>
          <w:sz w:val="26"/>
        </w:rPr>
        <w:t xml:space="preserve"> – Pictorial version </w:t>
      </w:r>
      <w:r w:rsidR="00C951BD" w:rsidRPr="00530A1B">
        <w:rPr>
          <w:sz w:val="26"/>
        </w:rPr>
        <w:t>/</w:t>
      </w:r>
      <w:r w:rsidR="00530A1B" w:rsidRPr="00530A1B">
        <w:rPr>
          <w:sz w:val="26"/>
        </w:rPr>
        <w:t xml:space="preserve"> </w:t>
      </w:r>
      <w:r w:rsidR="00C951BD" w:rsidRPr="00530A1B">
        <w:rPr>
          <w:sz w:val="26"/>
        </w:rPr>
        <w:t>flow diagram</w:t>
      </w:r>
      <w:r w:rsidR="00530A1B" w:rsidRPr="00530A1B">
        <w:rPr>
          <w:sz w:val="26"/>
        </w:rPr>
        <w:t xml:space="preserve"> – Program steps </w:t>
      </w:r>
      <w:r w:rsidR="00812D83" w:rsidRPr="00530A1B">
        <w:rPr>
          <w:sz w:val="26"/>
        </w:rPr>
        <w:t>/</w:t>
      </w:r>
      <w:r w:rsidR="00530A1B" w:rsidRPr="00530A1B">
        <w:rPr>
          <w:sz w:val="26"/>
        </w:rPr>
        <w:t xml:space="preserve"> </w:t>
      </w:r>
      <w:r w:rsidR="00812D83" w:rsidRPr="00530A1B">
        <w:rPr>
          <w:sz w:val="26"/>
        </w:rPr>
        <w:t>UML diagram</w:t>
      </w:r>
      <w:r w:rsidR="00C951BD" w:rsidRPr="00530A1B">
        <w:rPr>
          <w:sz w:val="26"/>
        </w:rPr>
        <w:t>.</w:t>
      </w:r>
      <w:r w:rsidRPr="00530A1B">
        <w:rPr>
          <w:sz w:val="26"/>
        </w:rPr>
        <w:t>&gt;&gt;</w:t>
      </w:r>
    </w:p>
    <w:p w14:paraId="34C3BF7D" w14:textId="77777777" w:rsidR="002D03CB" w:rsidRDefault="002D03CB" w:rsidP="001A4190">
      <w:pPr>
        <w:rPr>
          <w:b/>
          <w:sz w:val="26"/>
        </w:rPr>
      </w:pPr>
    </w:p>
    <w:p w14:paraId="5495F27B" w14:textId="77777777" w:rsidR="00530A1B" w:rsidRPr="00530A1B" w:rsidRDefault="00530A1B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 w:rsidRPr="00530A1B">
        <w:rPr>
          <w:b/>
          <w:sz w:val="26"/>
        </w:rPr>
        <w:t>Source code of the algorithm</w:t>
      </w:r>
    </w:p>
    <w:p w14:paraId="17842AE2" w14:textId="77777777" w:rsidR="00530A1B" w:rsidRDefault="00530A1B" w:rsidP="00530A1B">
      <w:pPr>
        <w:rPr>
          <w:sz w:val="26"/>
        </w:rPr>
      </w:pPr>
      <w:r w:rsidRPr="00D43BA6">
        <w:rPr>
          <w:sz w:val="26"/>
        </w:rPr>
        <w:t>&lt;&lt;</w:t>
      </w:r>
      <w:r>
        <w:rPr>
          <w:sz w:val="26"/>
        </w:rPr>
        <w:t>Paste</w:t>
      </w:r>
      <w:r w:rsidRPr="00D43BA6">
        <w:rPr>
          <w:sz w:val="26"/>
        </w:rPr>
        <w:t xml:space="preserve"> your Python implementation code here&gt;&gt;</w:t>
      </w:r>
    </w:p>
    <w:p w14:paraId="446DDD8B" w14:textId="77777777" w:rsidR="00530A1B" w:rsidRPr="00D43BA6" w:rsidRDefault="00530A1B" w:rsidP="00530A1B">
      <w:pPr>
        <w:rPr>
          <w:sz w:val="26"/>
        </w:rPr>
      </w:pPr>
    </w:p>
    <w:p w14:paraId="45D8F53D" w14:textId="77777777" w:rsidR="00530A1B" w:rsidRPr="00530A1B" w:rsidRDefault="00530A1B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 w:rsidRPr="00530A1B">
        <w:rPr>
          <w:b/>
          <w:sz w:val="26"/>
        </w:rPr>
        <w:t>Code Repo Link</w:t>
      </w:r>
    </w:p>
    <w:p w14:paraId="2F44F389" w14:textId="77777777" w:rsidR="00530A1B" w:rsidRPr="00530A1B" w:rsidRDefault="00530A1B" w:rsidP="00530A1B">
      <w:pPr>
        <w:rPr>
          <w:sz w:val="26"/>
        </w:rPr>
      </w:pPr>
      <w:r w:rsidRPr="00530A1B">
        <w:rPr>
          <w:sz w:val="26"/>
        </w:rPr>
        <w:t>&lt;&lt;Enter your GitHub repository link containing the Python code of your project&gt;&gt;</w:t>
      </w:r>
    </w:p>
    <w:p w14:paraId="033FA876" w14:textId="77777777" w:rsidR="00530A1B" w:rsidRPr="00530A1B" w:rsidRDefault="00530A1B" w:rsidP="00530A1B">
      <w:pPr>
        <w:rPr>
          <w:b/>
          <w:sz w:val="26"/>
        </w:rPr>
      </w:pPr>
    </w:p>
    <w:p w14:paraId="3C2E7A9A" w14:textId="77777777" w:rsidR="00530A1B" w:rsidRPr="00530A1B" w:rsidRDefault="00530A1B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 w:rsidRPr="00530A1B">
        <w:rPr>
          <w:b/>
          <w:sz w:val="26"/>
        </w:rPr>
        <w:t>Screenshots</w:t>
      </w:r>
    </w:p>
    <w:p w14:paraId="5E224794" w14:textId="77777777" w:rsidR="00530A1B" w:rsidRPr="00530A1B" w:rsidRDefault="00530A1B" w:rsidP="00530A1B">
      <w:pPr>
        <w:rPr>
          <w:sz w:val="26"/>
        </w:rPr>
      </w:pPr>
      <w:r w:rsidRPr="00530A1B">
        <w:rPr>
          <w:sz w:val="26"/>
        </w:rPr>
        <w:t>&lt;&lt;Include screenshots of the project</w:t>
      </w:r>
      <w:r>
        <w:rPr>
          <w:sz w:val="26"/>
        </w:rPr>
        <w:t xml:space="preserve"> outcomes. Visualized data outputs, user interface</w:t>
      </w:r>
      <w:r w:rsidRPr="00530A1B">
        <w:rPr>
          <w:sz w:val="26"/>
        </w:rPr>
        <w:t>. &gt;&gt;</w:t>
      </w:r>
    </w:p>
    <w:p w14:paraId="6420DD3E" w14:textId="77777777" w:rsidR="00530A1B" w:rsidRDefault="00530A1B" w:rsidP="00530A1B">
      <w:pPr>
        <w:pStyle w:val="ListParagraph"/>
        <w:ind w:left="360"/>
        <w:rPr>
          <w:b/>
          <w:sz w:val="26"/>
        </w:rPr>
      </w:pPr>
    </w:p>
    <w:p w14:paraId="5BD4839D" w14:textId="77777777" w:rsidR="00530A1B" w:rsidRPr="00530A1B" w:rsidRDefault="00414575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 w:rsidRPr="00530A1B">
        <w:rPr>
          <w:b/>
          <w:sz w:val="26"/>
        </w:rPr>
        <w:t>Analysis and Findings</w:t>
      </w:r>
    </w:p>
    <w:p w14:paraId="02CA140D" w14:textId="77777777" w:rsidR="00087289" w:rsidRPr="00530A1B" w:rsidRDefault="00087289" w:rsidP="00530A1B">
      <w:pPr>
        <w:rPr>
          <w:sz w:val="26"/>
        </w:rPr>
      </w:pPr>
      <w:r w:rsidRPr="00530A1B">
        <w:rPr>
          <w:sz w:val="26"/>
        </w:rPr>
        <w:t>&lt;&lt;</w:t>
      </w:r>
      <w:r w:rsidR="00C951BD" w:rsidRPr="00530A1B">
        <w:rPr>
          <w:sz w:val="26"/>
        </w:rPr>
        <w:t>Present the analysis of the project outcomes, results and your findings in the project execution</w:t>
      </w:r>
      <w:r w:rsidRPr="00530A1B">
        <w:rPr>
          <w:sz w:val="26"/>
        </w:rPr>
        <w:t>&gt;&gt;</w:t>
      </w:r>
    </w:p>
    <w:p w14:paraId="1D6FED6C" w14:textId="77777777" w:rsidR="00087289" w:rsidRPr="00063545" w:rsidRDefault="00087289" w:rsidP="001A4190">
      <w:pPr>
        <w:rPr>
          <w:sz w:val="26"/>
        </w:rPr>
      </w:pPr>
    </w:p>
    <w:p w14:paraId="69F412A3" w14:textId="77777777" w:rsidR="00414575" w:rsidRDefault="00414575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>Conclusions</w:t>
      </w:r>
    </w:p>
    <w:p w14:paraId="537BF638" w14:textId="77777777" w:rsidR="00414575" w:rsidRPr="00063545" w:rsidRDefault="00063545" w:rsidP="001A4190">
      <w:pPr>
        <w:rPr>
          <w:sz w:val="26"/>
        </w:rPr>
      </w:pPr>
      <w:r w:rsidRPr="00063545">
        <w:rPr>
          <w:sz w:val="26"/>
        </w:rPr>
        <w:t>&lt;&lt;</w:t>
      </w:r>
      <w:r>
        <w:rPr>
          <w:sz w:val="26"/>
        </w:rPr>
        <w:t xml:space="preserve">Briefly </w:t>
      </w:r>
      <w:r w:rsidR="00A92990">
        <w:rPr>
          <w:sz w:val="26"/>
        </w:rPr>
        <w:t>conclude your documentation with conclusion</w:t>
      </w:r>
      <w:r w:rsidRPr="00063545">
        <w:rPr>
          <w:sz w:val="26"/>
        </w:rPr>
        <w:t>&gt;&gt;</w:t>
      </w:r>
    </w:p>
    <w:p w14:paraId="55A1979C" w14:textId="77777777" w:rsidR="00087289" w:rsidRDefault="00087289" w:rsidP="001A4190">
      <w:pPr>
        <w:rPr>
          <w:b/>
          <w:sz w:val="26"/>
        </w:rPr>
      </w:pPr>
    </w:p>
    <w:p w14:paraId="334230A3" w14:textId="77777777" w:rsidR="00414575" w:rsidRDefault="00414575" w:rsidP="00530A1B">
      <w:pPr>
        <w:pStyle w:val="ListParagraph"/>
        <w:numPr>
          <w:ilvl w:val="0"/>
          <w:numId w:val="14"/>
        </w:numPr>
        <w:rPr>
          <w:b/>
          <w:sz w:val="26"/>
        </w:rPr>
      </w:pPr>
      <w:r>
        <w:rPr>
          <w:b/>
          <w:sz w:val="26"/>
        </w:rPr>
        <w:t>References</w:t>
      </w:r>
    </w:p>
    <w:p w14:paraId="0D50A573" w14:textId="7DDE7EDE" w:rsidR="00712B36" w:rsidRDefault="00A73079" w:rsidP="001A4190">
      <w:pPr>
        <w:rPr>
          <w:sz w:val="26"/>
        </w:rPr>
      </w:pPr>
      <w:r>
        <w:rPr>
          <w:sz w:val="26"/>
        </w:rPr>
        <w:t>&lt;</w:t>
      </w:r>
      <w:r w:rsidRPr="00A73079">
        <w:rPr>
          <w:sz w:val="26"/>
        </w:rPr>
        <w:t>&lt;</w:t>
      </w:r>
      <w:r>
        <w:rPr>
          <w:sz w:val="26"/>
        </w:rPr>
        <w:t>Mention the documents/blogs/research</w:t>
      </w:r>
      <w:r w:rsidR="00644DFF">
        <w:rPr>
          <w:sz w:val="26"/>
        </w:rPr>
        <w:t xml:space="preserve"> paper</w:t>
      </w:r>
      <w:r>
        <w:rPr>
          <w:sz w:val="26"/>
        </w:rPr>
        <w:t xml:space="preserve">/reports you referred for the project. To know more visit: </w:t>
      </w:r>
      <w:hyperlink r:id="rId7" w:history="1">
        <w:r w:rsidRPr="00C806A4">
          <w:rPr>
            <w:rStyle w:val="Hyperlink"/>
            <w:sz w:val="26"/>
          </w:rPr>
          <w:t>https://labwrite.ncsu.edu</w:t>
        </w:r>
        <w:r w:rsidRPr="00C806A4">
          <w:rPr>
            <w:rStyle w:val="Hyperlink"/>
            <w:sz w:val="26"/>
          </w:rPr>
          <w:t>/res/res-citsandrefs.html</w:t>
        </w:r>
      </w:hyperlink>
      <w:r>
        <w:rPr>
          <w:sz w:val="26"/>
        </w:rPr>
        <w:t xml:space="preserve"> </w:t>
      </w:r>
      <w:r w:rsidRPr="00A73079">
        <w:rPr>
          <w:sz w:val="26"/>
        </w:rPr>
        <w:t>&gt;</w:t>
      </w:r>
      <w:r>
        <w:rPr>
          <w:sz w:val="26"/>
        </w:rPr>
        <w:t>&gt;</w:t>
      </w:r>
    </w:p>
    <w:p w14:paraId="5BB6175D" w14:textId="73AB296B" w:rsidR="002F39CD" w:rsidRDefault="002F39CD" w:rsidP="001A4190">
      <w:pPr>
        <w:rPr>
          <w:sz w:val="26"/>
        </w:rPr>
      </w:pPr>
    </w:p>
    <w:p w14:paraId="0860D786" w14:textId="0638E7A8" w:rsidR="002F39CD" w:rsidRDefault="002F39CD" w:rsidP="001A4190">
      <w:pPr>
        <w:rPr>
          <w:sz w:val="26"/>
        </w:rPr>
      </w:pPr>
    </w:p>
    <w:p w14:paraId="501BBF71" w14:textId="538C40B8" w:rsidR="002F39CD" w:rsidRDefault="002F39CD" w:rsidP="001A4190">
      <w:pPr>
        <w:rPr>
          <w:sz w:val="26"/>
        </w:rPr>
      </w:pPr>
    </w:p>
    <w:p w14:paraId="469BB78C" w14:textId="5EDD547E" w:rsidR="002F39CD" w:rsidRDefault="002F39CD" w:rsidP="001A4190">
      <w:pPr>
        <w:rPr>
          <w:sz w:val="26"/>
        </w:rPr>
      </w:pPr>
    </w:p>
    <w:p w14:paraId="6BFF4F6C" w14:textId="3C96C06B" w:rsidR="002F39CD" w:rsidRDefault="002F39CD" w:rsidP="001A4190">
      <w:pPr>
        <w:rPr>
          <w:sz w:val="26"/>
        </w:rPr>
      </w:pPr>
    </w:p>
    <w:p w14:paraId="7E60AF25" w14:textId="5E2C1C52" w:rsidR="002F39CD" w:rsidRDefault="002F39CD" w:rsidP="001A4190">
      <w:pPr>
        <w:rPr>
          <w:sz w:val="26"/>
        </w:rPr>
      </w:pPr>
    </w:p>
    <w:p w14:paraId="5D47559F" w14:textId="14AC9AD1" w:rsidR="002F39CD" w:rsidRDefault="002F39CD" w:rsidP="001A4190">
      <w:pPr>
        <w:rPr>
          <w:sz w:val="26"/>
        </w:rPr>
      </w:pPr>
    </w:p>
    <w:p w14:paraId="3CBC068A" w14:textId="1453A1F8" w:rsidR="002F39CD" w:rsidRDefault="002F39CD" w:rsidP="001A4190">
      <w:pPr>
        <w:rPr>
          <w:sz w:val="26"/>
        </w:rPr>
      </w:pPr>
    </w:p>
    <w:p w14:paraId="677965A8" w14:textId="373DD192" w:rsidR="002F39CD" w:rsidRDefault="002F39CD" w:rsidP="001A4190">
      <w:pPr>
        <w:rPr>
          <w:sz w:val="26"/>
        </w:rPr>
      </w:pPr>
    </w:p>
    <w:p w14:paraId="599DAB53" w14:textId="10C26E77" w:rsidR="002F39CD" w:rsidRDefault="002F39CD" w:rsidP="001A4190">
      <w:pPr>
        <w:rPr>
          <w:sz w:val="26"/>
        </w:rPr>
      </w:pPr>
    </w:p>
    <w:p w14:paraId="0E148082" w14:textId="4392B452" w:rsidR="002F39CD" w:rsidRDefault="002F39CD" w:rsidP="001A4190">
      <w:pPr>
        <w:rPr>
          <w:sz w:val="26"/>
        </w:rPr>
      </w:pPr>
    </w:p>
    <w:p w14:paraId="6E1C975C" w14:textId="59E7A200" w:rsidR="002F39CD" w:rsidRDefault="002F39CD" w:rsidP="001A4190">
      <w:pPr>
        <w:rPr>
          <w:sz w:val="26"/>
        </w:rPr>
      </w:pPr>
    </w:p>
    <w:p w14:paraId="263EC453" w14:textId="50FE7453" w:rsidR="002F39CD" w:rsidRDefault="002F39CD" w:rsidP="001A4190">
      <w:pPr>
        <w:rPr>
          <w:sz w:val="26"/>
        </w:rPr>
      </w:pPr>
    </w:p>
    <w:p w14:paraId="4CC17BA1" w14:textId="35B0A369" w:rsidR="002F39CD" w:rsidRDefault="002F39CD" w:rsidP="001A4190">
      <w:pPr>
        <w:rPr>
          <w:sz w:val="26"/>
        </w:rPr>
      </w:pPr>
    </w:p>
    <w:p w14:paraId="5479B767" w14:textId="5C7DD677" w:rsidR="002F39CD" w:rsidRDefault="002F39CD" w:rsidP="001A4190">
      <w:pPr>
        <w:rPr>
          <w:sz w:val="26"/>
        </w:rPr>
      </w:pPr>
    </w:p>
    <w:p w14:paraId="62996A38" w14:textId="328CE220" w:rsidR="002F39CD" w:rsidRDefault="002F39CD" w:rsidP="001A4190">
      <w:pPr>
        <w:rPr>
          <w:sz w:val="26"/>
        </w:rPr>
      </w:pPr>
    </w:p>
    <w:p w14:paraId="61CBC229" w14:textId="60E4853F" w:rsidR="002F39CD" w:rsidRDefault="002F39CD" w:rsidP="001A4190">
      <w:pPr>
        <w:rPr>
          <w:sz w:val="26"/>
        </w:rPr>
      </w:pPr>
    </w:p>
    <w:p w14:paraId="39D8A05F" w14:textId="468D3839" w:rsidR="002F39CD" w:rsidRDefault="002F39CD" w:rsidP="001A4190">
      <w:pPr>
        <w:rPr>
          <w:sz w:val="26"/>
        </w:rPr>
      </w:pPr>
    </w:p>
    <w:p w14:paraId="32B2C923" w14:textId="0FDB02CF" w:rsidR="002F39CD" w:rsidRDefault="002F39CD" w:rsidP="001A4190">
      <w:pPr>
        <w:rPr>
          <w:sz w:val="26"/>
        </w:rPr>
      </w:pPr>
    </w:p>
    <w:p w14:paraId="6007706D" w14:textId="1870EC67" w:rsidR="002F39CD" w:rsidRDefault="002F39CD" w:rsidP="001A4190">
      <w:pPr>
        <w:rPr>
          <w:sz w:val="26"/>
        </w:rPr>
      </w:pPr>
    </w:p>
    <w:p w14:paraId="3F29E6FD" w14:textId="458F3AE5" w:rsidR="002F39CD" w:rsidRDefault="002F39CD" w:rsidP="001A4190">
      <w:pPr>
        <w:rPr>
          <w:sz w:val="26"/>
        </w:rPr>
      </w:pPr>
    </w:p>
    <w:p w14:paraId="22D34BDE" w14:textId="1F1253F9" w:rsidR="002F39CD" w:rsidRDefault="002F39CD" w:rsidP="001A4190">
      <w:pPr>
        <w:rPr>
          <w:sz w:val="26"/>
        </w:rPr>
      </w:pPr>
    </w:p>
    <w:p w14:paraId="1D2C4682" w14:textId="4699B4E7" w:rsidR="002F39CD" w:rsidRDefault="002F39CD" w:rsidP="001A4190">
      <w:pPr>
        <w:rPr>
          <w:sz w:val="26"/>
        </w:rPr>
      </w:pPr>
    </w:p>
    <w:p w14:paraId="11BDED4B" w14:textId="3E4514E3" w:rsidR="002F39CD" w:rsidRDefault="002F39CD" w:rsidP="001A4190">
      <w:pPr>
        <w:rPr>
          <w:sz w:val="26"/>
        </w:rPr>
      </w:pPr>
    </w:p>
    <w:p w14:paraId="7B3F1C9B" w14:textId="3F3965D6" w:rsidR="002F39CD" w:rsidRDefault="002F39CD" w:rsidP="001A4190">
      <w:pPr>
        <w:rPr>
          <w:sz w:val="26"/>
        </w:rPr>
      </w:pPr>
    </w:p>
    <w:p w14:paraId="1804A294" w14:textId="04DDC775" w:rsidR="002F39CD" w:rsidRDefault="002F39CD" w:rsidP="001A4190">
      <w:pPr>
        <w:rPr>
          <w:sz w:val="26"/>
        </w:rPr>
      </w:pPr>
    </w:p>
    <w:p w14:paraId="4B39961D" w14:textId="7B40C2BA" w:rsidR="002F39CD" w:rsidRDefault="002F39CD" w:rsidP="001A4190">
      <w:pPr>
        <w:rPr>
          <w:sz w:val="26"/>
        </w:rPr>
      </w:pPr>
    </w:p>
    <w:p w14:paraId="7E7B64DC" w14:textId="5ED93F89" w:rsidR="002F39CD" w:rsidRDefault="002F39CD" w:rsidP="001A4190">
      <w:pPr>
        <w:rPr>
          <w:sz w:val="26"/>
        </w:rPr>
      </w:pPr>
    </w:p>
    <w:p w14:paraId="4F674F19" w14:textId="4952543D" w:rsidR="002F39CD" w:rsidRDefault="002F39CD" w:rsidP="001A4190">
      <w:pPr>
        <w:rPr>
          <w:sz w:val="26"/>
        </w:rPr>
      </w:pPr>
    </w:p>
    <w:p w14:paraId="7676800C" w14:textId="3B1B4F09" w:rsidR="002F39CD" w:rsidRDefault="002F39CD" w:rsidP="001A4190">
      <w:pPr>
        <w:rPr>
          <w:sz w:val="26"/>
        </w:rPr>
      </w:pPr>
    </w:p>
    <w:p w14:paraId="21B3DDB8" w14:textId="0C4DA055" w:rsidR="002F39CD" w:rsidRDefault="002F39CD" w:rsidP="001A4190">
      <w:pPr>
        <w:rPr>
          <w:sz w:val="26"/>
        </w:rPr>
      </w:pPr>
    </w:p>
    <w:p w14:paraId="190C911B" w14:textId="12278371" w:rsidR="002F39CD" w:rsidRDefault="002F39CD" w:rsidP="001A4190">
      <w:pPr>
        <w:rPr>
          <w:sz w:val="26"/>
        </w:rPr>
      </w:pPr>
    </w:p>
    <w:p w14:paraId="10EA363C" w14:textId="042F4769" w:rsidR="002F39CD" w:rsidRDefault="002F39CD" w:rsidP="001A4190">
      <w:pPr>
        <w:rPr>
          <w:sz w:val="26"/>
        </w:rPr>
      </w:pPr>
    </w:p>
    <w:p w14:paraId="24D32FAF" w14:textId="54D90A50" w:rsidR="002F39CD" w:rsidRDefault="002F39CD" w:rsidP="001A4190">
      <w:pPr>
        <w:rPr>
          <w:sz w:val="26"/>
        </w:rPr>
      </w:pPr>
    </w:p>
    <w:p w14:paraId="256D92AE" w14:textId="77A0DB19" w:rsidR="002F39CD" w:rsidRDefault="002F39CD" w:rsidP="001A4190">
      <w:pPr>
        <w:rPr>
          <w:sz w:val="26"/>
        </w:rPr>
      </w:pPr>
    </w:p>
    <w:p w14:paraId="71024FA1" w14:textId="00B5D5F1" w:rsidR="002F39CD" w:rsidRDefault="002F39CD" w:rsidP="001A4190">
      <w:pPr>
        <w:rPr>
          <w:sz w:val="26"/>
        </w:rPr>
      </w:pPr>
    </w:p>
    <w:p w14:paraId="5ADD3B2B" w14:textId="7433B86F" w:rsidR="002F39CD" w:rsidRDefault="002F39CD" w:rsidP="001A4190">
      <w:pPr>
        <w:rPr>
          <w:sz w:val="26"/>
        </w:rPr>
      </w:pPr>
    </w:p>
    <w:p w14:paraId="7F37817E" w14:textId="0F6FB2B1" w:rsidR="002F39CD" w:rsidRDefault="002F39CD" w:rsidP="001A4190">
      <w:pPr>
        <w:rPr>
          <w:sz w:val="26"/>
        </w:rPr>
      </w:pPr>
    </w:p>
    <w:p w14:paraId="4B26E3C7" w14:textId="2DFD1AF7" w:rsidR="002F39CD" w:rsidRDefault="002F39CD" w:rsidP="001A4190">
      <w:pPr>
        <w:rPr>
          <w:sz w:val="26"/>
        </w:rPr>
      </w:pPr>
    </w:p>
    <w:p w14:paraId="62004F1E" w14:textId="40E8267D" w:rsidR="002F39CD" w:rsidRDefault="002F39CD" w:rsidP="001A4190">
      <w:pPr>
        <w:rPr>
          <w:sz w:val="26"/>
        </w:rPr>
      </w:pPr>
    </w:p>
    <w:p w14:paraId="2519552A" w14:textId="57E4F83C" w:rsidR="002F39CD" w:rsidRDefault="002F39CD" w:rsidP="001A4190">
      <w:pPr>
        <w:rPr>
          <w:sz w:val="26"/>
        </w:rPr>
      </w:pPr>
    </w:p>
    <w:p w14:paraId="0613F6AF" w14:textId="46EB45BB" w:rsidR="002F39CD" w:rsidRDefault="002F39CD" w:rsidP="001A4190">
      <w:pPr>
        <w:rPr>
          <w:sz w:val="26"/>
        </w:rPr>
      </w:pPr>
    </w:p>
    <w:p w14:paraId="4ADEEC94" w14:textId="6526B4D8" w:rsidR="002F39CD" w:rsidRDefault="002F39CD" w:rsidP="001A4190">
      <w:pPr>
        <w:rPr>
          <w:sz w:val="26"/>
        </w:rPr>
      </w:pPr>
    </w:p>
    <w:p w14:paraId="18F49C76" w14:textId="7B23141C" w:rsidR="002F39CD" w:rsidRDefault="002F39CD" w:rsidP="001A4190">
      <w:pPr>
        <w:rPr>
          <w:sz w:val="26"/>
        </w:rPr>
      </w:pPr>
    </w:p>
    <w:p w14:paraId="0BC76DB0" w14:textId="7CC7A19F" w:rsidR="002F39CD" w:rsidRDefault="002F39CD" w:rsidP="001A4190">
      <w:pPr>
        <w:rPr>
          <w:sz w:val="26"/>
        </w:rPr>
      </w:pPr>
    </w:p>
    <w:p w14:paraId="119042CE" w14:textId="665F9DFE" w:rsidR="002F39CD" w:rsidRDefault="002F39CD" w:rsidP="001A4190">
      <w:pPr>
        <w:rPr>
          <w:sz w:val="26"/>
        </w:rPr>
      </w:pPr>
    </w:p>
    <w:p w14:paraId="7D3D0C36" w14:textId="2A0A65E2" w:rsidR="002F39CD" w:rsidRDefault="002F39CD" w:rsidP="001A4190">
      <w:pPr>
        <w:rPr>
          <w:sz w:val="26"/>
        </w:rPr>
      </w:pPr>
    </w:p>
    <w:p w14:paraId="6BF36917" w14:textId="741376F6" w:rsidR="002F39CD" w:rsidRDefault="002F39CD" w:rsidP="001A4190">
      <w:pPr>
        <w:rPr>
          <w:sz w:val="26"/>
        </w:rPr>
      </w:pPr>
    </w:p>
    <w:p w14:paraId="29C7B2E1" w14:textId="6D2630C9" w:rsidR="002F39CD" w:rsidRDefault="002F39CD" w:rsidP="001A4190">
      <w:pPr>
        <w:rPr>
          <w:sz w:val="26"/>
        </w:rPr>
      </w:pPr>
    </w:p>
    <w:p w14:paraId="6D2A810F" w14:textId="12A607F9" w:rsidR="002F39CD" w:rsidRDefault="002F39CD" w:rsidP="001A4190">
      <w:pPr>
        <w:rPr>
          <w:sz w:val="26"/>
        </w:rPr>
      </w:pPr>
    </w:p>
    <w:p w14:paraId="068CA81D" w14:textId="5D1A0D0B" w:rsidR="002F39CD" w:rsidRDefault="002F39CD" w:rsidP="001A4190">
      <w:pPr>
        <w:rPr>
          <w:sz w:val="26"/>
        </w:rPr>
      </w:pPr>
    </w:p>
    <w:p w14:paraId="4B7334CA" w14:textId="1DBD0266" w:rsidR="002F39CD" w:rsidRDefault="002F39CD" w:rsidP="001A4190">
      <w:pPr>
        <w:rPr>
          <w:sz w:val="26"/>
        </w:rPr>
      </w:pPr>
    </w:p>
    <w:p w14:paraId="7711D4CC" w14:textId="021D9CD6" w:rsidR="002F39CD" w:rsidRDefault="002F39CD" w:rsidP="001A4190">
      <w:pPr>
        <w:rPr>
          <w:sz w:val="26"/>
        </w:rPr>
      </w:pPr>
    </w:p>
    <w:p w14:paraId="451661A2" w14:textId="06AC5DEC" w:rsidR="002F39CD" w:rsidRDefault="002F39CD" w:rsidP="001A4190">
      <w:pPr>
        <w:rPr>
          <w:sz w:val="26"/>
        </w:rPr>
      </w:pPr>
    </w:p>
    <w:p w14:paraId="1D9BD797" w14:textId="7EAA7FD0" w:rsidR="002F39CD" w:rsidRDefault="002F39CD" w:rsidP="001A4190">
      <w:pPr>
        <w:rPr>
          <w:sz w:val="26"/>
        </w:rPr>
      </w:pPr>
    </w:p>
    <w:p w14:paraId="6DF64519" w14:textId="1BC5B7B6" w:rsidR="002F39CD" w:rsidRDefault="002F39CD" w:rsidP="001A4190">
      <w:pPr>
        <w:rPr>
          <w:sz w:val="26"/>
        </w:rPr>
      </w:pPr>
    </w:p>
    <w:p w14:paraId="0B257CB0" w14:textId="382D2EED" w:rsidR="002F39CD" w:rsidRDefault="002F39CD" w:rsidP="001A4190">
      <w:pPr>
        <w:rPr>
          <w:sz w:val="26"/>
        </w:rPr>
      </w:pPr>
    </w:p>
    <w:p w14:paraId="386DFC69" w14:textId="6E791877" w:rsidR="002F39CD" w:rsidRDefault="002F39CD" w:rsidP="001A4190">
      <w:pPr>
        <w:rPr>
          <w:sz w:val="26"/>
        </w:rPr>
      </w:pPr>
    </w:p>
    <w:p w14:paraId="36AC82A5" w14:textId="131CBFB2" w:rsidR="002F39CD" w:rsidRDefault="002F39CD" w:rsidP="001A4190">
      <w:pPr>
        <w:rPr>
          <w:sz w:val="26"/>
        </w:rPr>
      </w:pPr>
    </w:p>
    <w:p w14:paraId="50F2DBA4" w14:textId="0FE10377" w:rsidR="002F39CD" w:rsidRDefault="002F39CD" w:rsidP="001A4190">
      <w:pPr>
        <w:rPr>
          <w:sz w:val="26"/>
        </w:rPr>
      </w:pPr>
    </w:p>
    <w:p w14:paraId="464E9A63" w14:textId="50859D9B" w:rsidR="002F39CD" w:rsidRDefault="002F39CD" w:rsidP="001A4190">
      <w:pPr>
        <w:rPr>
          <w:sz w:val="26"/>
        </w:rPr>
      </w:pPr>
    </w:p>
    <w:p w14:paraId="30FC34C0" w14:textId="568083BD" w:rsidR="002F39CD" w:rsidRDefault="002F39CD" w:rsidP="001A4190">
      <w:pPr>
        <w:rPr>
          <w:sz w:val="26"/>
        </w:rPr>
      </w:pPr>
    </w:p>
    <w:p w14:paraId="1B4AC945" w14:textId="1F182D37" w:rsidR="002F39CD" w:rsidRDefault="002F39CD" w:rsidP="001A4190">
      <w:pPr>
        <w:rPr>
          <w:sz w:val="26"/>
        </w:rPr>
      </w:pPr>
    </w:p>
    <w:p w14:paraId="7D8B65F4" w14:textId="67D32CB6" w:rsidR="002F39CD" w:rsidRDefault="002F39CD" w:rsidP="001A4190">
      <w:pPr>
        <w:rPr>
          <w:sz w:val="26"/>
        </w:rPr>
      </w:pPr>
    </w:p>
    <w:p w14:paraId="2B6731B0" w14:textId="30E9F22C" w:rsidR="002F39CD" w:rsidRDefault="002F39CD" w:rsidP="001A4190">
      <w:pPr>
        <w:rPr>
          <w:sz w:val="26"/>
        </w:rPr>
      </w:pPr>
    </w:p>
    <w:p w14:paraId="19FC5588" w14:textId="006A0A31" w:rsidR="002F39CD" w:rsidRDefault="002F39CD" w:rsidP="001A4190">
      <w:pPr>
        <w:rPr>
          <w:sz w:val="26"/>
        </w:rPr>
      </w:pPr>
    </w:p>
    <w:p w14:paraId="7F15ADB9" w14:textId="7DB68DB0" w:rsidR="002F39CD" w:rsidRDefault="002F39CD" w:rsidP="001A4190">
      <w:pPr>
        <w:rPr>
          <w:sz w:val="26"/>
        </w:rPr>
      </w:pPr>
    </w:p>
    <w:p w14:paraId="5F668E59" w14:textId="7C6FDE72" w:rsidR="002F39CD" w:rsidRDefault="002F39CD" w:rsidP="001A4190">
      <w:pPr>
        <w:rPr>
          <w:sz w:val="26"/>
        </w:rPr>
      </w:pPr>
    </w:p>
    <w:p w14:paraId="6AB5ADC1" w14:textId="56D7A625" w:rsidR="002F39CD" w:rsidRDefault="002F39CD" w:rsidP="001A4190">
      <w:pPr>
        <w:rPr>
          <w:sz w:val="26"/>
        </w:rPr>
      </w:pPr>
    </w:p>
    <w:p w14:paraId="2A0DBBE6" w14:textId="6BEE33F4" w:rsidR="002F39CD" w:rsidRDefault="002F39CD" w:rsidP="001A4190">
      <w:pPr>
        <w:rPr>
          <w:sz w:val="26"/>
        </w:rPr>
      </w:pPr>
    </w:p>
    <w:p w14:paraId="2C4C09D5" w14:textId="7C220352" w:rsidR="002F39CD" w:rsidRDefault="002F39CD" w:rsidP="001A4190">
      <w:pPr>
        <w:rPr>
          <w:sz w:val="26"/>
        </w:rPr>
      </w:pPr>
    </w:p>
    <w:p w14:paraId="3FE663EA" w14:textId="0493DD0E" w:rsidR="002F39CD" w:rsidRDefault="002F39CD" w:rsidP="001A4190">
      <w:pPr>
        <w:rPr>
          <w:sz w:val="26"/>
        </w:rPr>
      </w:pPr>
    </w:p>
    <w:p w14:paraId="37941BC8" w14:textId="47FA9C40" w:rsidR="002F39CD" w:rsidRDefault="002F39CD" w:rsidP="001A4190">
      <w:pPr>
        <w:rPr>
          <w:sz w:val="26"/>
        </w:rPr>
      </w:pPr>
    </w:p>
    <w:p w14:paraId="74491FDC" w14:textId="3458283E" w:rsidR="002F39CD" w:rsidRDefault="002F39CD" w:rsidP="001A4190">
      <w:pPr>
        <w:rPr>
          <w:sz w:val="26"/>
        </w:rPr>
      </w:pPr>
    </w:p>
    <w:p w14:paraId="350CACF6" w14:textId="42543C6C" w:rsidR="002F39CD" w:rsidRDefault="002F39CD" w:rsidP="001A4190">
      <w:pPr>
        <w:rPr>
          <w:sz w:val="26"/>
        </w:rPr>
      </w:pPr>
    </w:p>
    <w:p w14:paraId="349EDA05" w14:textId="4D1EC30A" w:rsidR="002F39CD" w:rsidRDefault="002F39CD" w:rsidP="001A4190">
      <w:pPr>
        <w:rPr>
          <w:sz w:val="26"/>
        </w:rPr>
      </w:pPr>
    </w:p>
    <w:p w14:paraId="302D2C94" w14:textId="5013EA5A" w:rsidR="002F39CD" w:rsidRDefault="002F39CD" w:rsidP="001A4190">
      <w:pPr>
        <w:rPr>
          <w:sz w:val="26"/>
        </w:rPr>
      </w:pPr>
    </w:p>
    <w:p w14:paraId="27126E91" w14:textId="09286B6C" w:rsidR="002F39CD" w:rsidRDefault="002F39CD" w:rsidP="001A4190">
      <w:pPr>
        <w:rPr>
          <w:sz w:val="26"/>
        </w:rPr>
      </w:pPr>
    </w:p>
    <w:p w14:paraId="6EADD14B" w14:textId="1D4319E4" w:rsidR="002F39CD" w:rsidRDefault="002F39CD" w:rsidP="001A4190">
      <w:pPr>
        <w:rPr>
          <w:sz w:val="26"/>
        </w:rPr>
      </w:pPr>
    </w:p>
    <w:p w14:paraId="32450C2E" w14:textId="1DF11E13" w:rsidR="002F39CD" w:rsidRDefault="002F39CD" w:rsidP="001A4190">
      <w:pPr>
        <w:rPr>
          <w:sz w:val="26"/>
        </w:rPr>
      </w:pPr>
    </w:p>
    <w:p w14:paraId="461B7ED1" w14:textId="27DCEF72" w:rsidR="002F39CD" w:rsidRDefault="002F39CD" w:rsidP="001A4190">
      <w:pPr>
        <w:rPr>
          <w:sz w:val="26"/>
        </w:rPr>
      </w:pPr>
    </w:p>
    <w:p w14:paraId="61DAA1E2" w14:textId="1B814128" w:rsidR="002F39CD" w:rsidRDefault="002F39CD" w:rsidP="001A4190">
      <w:pPr>
        <w:rPr>
          <w:sz w:val="26"/>
        </w:rPr>
      </w:pPr>
    </w:p>
    <w:p w14:paraId="48AD5E24" w14:textId="3E017746" w:rsidR="002F39CD" w:rsidRDefault="002F39CD" w:rsidP="001A4190">
      <w:pPr>
        <w:rPr>
          <w:sz w:val="26"/>
        </w:rPr>
      </w:pPr>
    </w:p>
    <w:p w14:paraId="59499D5B" w14:textId="78269F98" w:rsidR="002F39CD" w:rsidRDefault="002F39CD" w:rsidP="001A4190">
      <w:pPr>
        <w:rPr>
          <w:sz w:val="26"/>
        </w:rPr>
      </w:pPr>
    </w:p>
    <w:p w14:paraId="7CC58DDD" w14:textId="41E05D08" w:rsidR="002F39CD" w:rsidRDefault="002F39CD" w:rsidP="001A4190">
      <w:pPr>
        <w:rPr>
          <w:sz w:val="26"/>
        </w:rPr>
      </w:pPr>
    </w:p>
    <w:p w14:paraId="575DDE96" w14:textId="473102CC" w:rsidR="002F39CD" w:rsidRDefault="002F39CD" w:rsidP="001A4190">
      <w:pPr>
        <w:rPr>
          <w:sz w:val="26"/>
        </w:rPr>
      </w:pPr>
    </w:p>
    <w:p w14:paraId="3E4531F0" w14:textId="7F999841" w:rsidR="002F39CD" w:rsidRDefault="002F39CD" w:rsidP="001A4190">
      <w:pPr>
        <w:rPr>
          <w:sz w:val="26"/>
        </w:rPr>
      </w:pPr>
    </w:p>
    <w:p w14:paraId="4272EE2C" w14:textId="4E27F1DD" w:rsidR="002F39CD" w:rsidRDefault="002F39CD" w:rsidP="001A4190">
      <w:pPr>
        <w:rPr>
          <w:sz w:val="26"/>
        </w:rPr>
      </w:pPr>
    </w:p>
    <w:p w14:paraId="6D7689FE" w14:textId="7798C5E3" w:rsidR="002F39CD" w:rsidRDefault="002F39CD" w:rsidP="001A4190">
      <w:pPr>
        <w:rPr>
          <w:sz w:val="26"/>
        </w:rPr>
      </w:pPr>
    </w:p>
    <w:p w14:paraId="3AEC95F8" w14:textId="2142125A" w:rsidR="002F39CD" w:rsidRDefault="002F39CD" w:rsidP="001A4190">
      <w:pPr>
        <w:rPr>
          <w:sz w:val="26"/>
        </w:rPr>
      </w:pPr>
    </w:p>
    <w:p w14:paraId="7EC6D691" w14:textId="2D226AA5" w:rsidR="002F39CD" w:rsidRDefault="002F39CD" w:rsidP="001A4190">
      <w:pPr>
        <w:rPr>
          <w:sz w:val="26"/>
        </w:rPr>
      </w:pPr>
    </w:p>
    <w:p w14:paraId="1C61FA0F" w14:textId="75C2DB2D" w:rsidR="002F39CD" w:rsidRDefault="002F39CD" w:rsidP="001A4190">
      <w:pPr>
        <w:rPr>
          <w:sz w:val="26"/>
        </w:rPr>
      </w:pPr>
    </w:p>
    <w:p w14:paraId="4F5F435C" w14:textId="14A7FD90" w:rsidR="002F39CD" w:rsidRDefault="002F39CD" w:rsidP="001A4190">
      <w:pPr>
        <w:rPr>
          <w:sz w:val="26"/>
        </w:rPr>
      </w:pPr>
    </w:p>
    <w:p w14:paraId="0BB72853" w14:textId="0C92B5AC" w:rsidR="002F39CD" w:rsidRDefault="002F39CD" w:rsidP="001A4190">
      <w:pPr>
        <w:rPr>
          <w:sz w:val="26"/>
        </w:rPr>
      </w:pPr>
    </w:p>
    <w:p w14:paraId="73503FD4" w14:textId="68AD98A1" w:rsidR="002F39CD" w:rsidRDefault="002F39CD" w:rsidP="001A4190">
      <w:pPr>
        <w:rPr>
          <w:sz w:val="26"/>
        </w:rPr>
      </w:pPr>
    </w:p>
    <w:p w14:paraId="66C558FD" w14:textId="3BF3CF75" w:rsidR="002F39CD" w:rsidRDefault="002F39CD" w:rsidP="001A4190">
      <w:pPr>
        <w:rPr>
          <w:sz w:val="26"/>
        </w:rPr>
      </w:pPr>
    </w:p>
    <w:p w14:paraId="136A846A" w14:textId="78667FDD" w:rsidR="002F39CD" w:rsidRDefault="002F39CD" w:rsidP="001A4190">
      <w:pPr>
        <w:rPr>
          <w:sz w:val="26"/>
        </w:rPr>
      </w:pPr>
    </w:p>
    <w:p w14:paraId="0F444BAE" w14:textId="4A181891" w:rsidR="002F39CD" w:rsidRDefault="002F39CD" w:rsidP="001A4190">
      <w:pPr>
        <w:rPr>
          <w:sz w:val="26"/>
        </w:rPr>
      </w:pPr>
    </w:p>
    <w:p w14:paraId="19736206" w14:textId="7A843081" w:rsidR="002F39CD" w:rsidRDefault="002F39CD" w:rsidP="001A4190">
      <w:pPr>
        <w:rPr>
          <w:sz w:val="26"/>
        </w:rPr>
      </w:pPr>
    </w:p>
    <w:p w14:paraId="3C45CB23" w14:textId="77777777" w:rsidR="002F39CD" w:rsidRDefault="002F39CD" w:rsidP="001A4190">
      <w:pPr>
        <w:rPr>
          <w:sz w:val="26"/>
        </w:rPr>
      </w:pPr>
    </w:p>
    <w:sectPr w:rsidR="002F39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8E03" w14:textId="77777777" w:rsidR="00EE0A2A" w:rsidRDefault="00EE0A2A" w:rsidP="00BA3131">
      <w:pPr>
        <w:spacing w:after="0" w:line="240" w:lineRule="auto"/>
      </w:pPr>
      <w:r>
        <w:separator/>
      </w:r>
    </w:p>
  </w:endnote>
  <w:endnote w:type="continuationSeparator" w:id="0">
    <w:p w14:paraId="59632742" w14:textId="77777777" w:rsidR="00EE0A2A" w:rsidRDefault="00EE0A2A" w:rsidP="00BA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ACFE" w14:textId="77777777" w:rsidR="00804A3B" w:rsidRDefault="00644D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3723E74" wp14:editId="60D2B8C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19ab47298e791fe27cfb8270" descr="{&quot;HashCode&quot;:-12828948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0D948F" w14:textId="77777777" w:rsidR="00644DFF" w:rsidRPr="00644DFF" w:rsidRDefault="00644DFF" w:rsidP="00644DF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44DF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9ab47298e791fe27cfb8270" o:spid="_x0000_s1026" type="#_x0000_t202" alt="{&quot;HashCode&quot;:-12828948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t1lTyBgDAAA3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644DFF" w:rsidRPr="00644DFF" w:rsidRDefault="00644DFF" w:rsidP="00644DF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44DFF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4A3B">
      <w:rPr>
        <w:noProof/>
      </w:rPr>
      <w:drawing>
        <wp:anchor distT="0" distB="0" distL="0" distR="0" simplePos="0" relativeHeight="251661312" behindDoc="1" locked="0" layoutInCell="1" allowOverlap="1" wp14:anchorId="0F06FBC4" wp14:editId="19F54966">
          <wp:simplePos x="0" y="0"/>
          <wp:positionH relativeFrom="page">
            <wp:align>left</wp:align>
          </wp:positionH>
          <wp:positionV relativeFrom="page">
            <wp:posOffset>9267825</wp:posOffset>
          </wp:positionV>
          <wp:extent cx="8595094" cy="57150"/>
          <wp:effectExtent l="0" t="0" r="0" b="0"/>
          <wp:wrapNone/>
          <wp:docPr id="14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5094" cy="57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5FE3" w14:textId="77777777" w:rsidR="00EE0A2A" w:rsidRDefault="00EE0A2A" w:rsidP="00BA3131">
      <w:pPr>
        <w:spacing w:after="0" w:line="240" w:lineRule="auto"/>
      </w:pPr>
      <w:r>
        <w:separator/>
      </w:r>
    </w:p>
  </w:footnote>
  <w:footnote w:type="continuationSeparator" w:id="0">
    <w:p w14:paraId="5F0C003E" w14:textId="77777777" w:rsidR="00EE0A2A" w:rsidRDefault="00EE0A2A" w:rsidP="00BA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AD91" w14:textId="77777777" w:rsidR="00BA3131" w:rsidRDefault="00804A3B" w:rsidP="00712B36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B70DBB" wp14:editId="6996A62F">
          <wp:simplePos x="0" y="0"/>
          <wp:positionH relativeFrom="column">
            <wp:posOffset>-629728</wp:posOffset>
          </wp:positionH>
          <wp:positionV relativeFrom="paragraph">
            <wp:posOffset>-241347</wp:posOffset>
          </wp:positionV>
          <wp:extent cx="1238250" cy="530679"/>
          <wp:effectExtent l="0" t="0" r="0" b="3175"/>
          <wp:wrapThrough wrapText="bothSides">
            <wp:wrapPolygon edited="0">
              <wp:start x="0" y="0"/>
              <wp:lineTo x="0" y="20953"/>
              <wp:lineTo x="21268" y="20953"/>
              <wp:lineTo x="2126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306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10567">
      <w:t>ASAP</w:t>
    </w:r>
    <w:r w:rsidR="00A73079">
      <w:t xml:space="preserve"> </w:t>
    </w:r>
    <w:r w:rsidR="00E10567">
      <w:t>-</w:t>
    </w:r>
    <w:r w:rsidR="00A73079">
      <w:t xml:space="preserve"> </w:t>
    </w:r>
    <w:r w:rsidR="00E10567">
      <w:t>Complete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C3F"/>
    <w:multiLevelType w:val="hybridMultilevel"/>
    <w:tmpl w:val="2BDE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7CDB"/>
    <w:multiLevelType w:val="hybridMultilevel"/>
    <w:tmpl w:val="4B265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72B4F"/>
    <w:multiLevelType w:val="hybridMultilevel"/>
    <w:tmpl w:val="53845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1840BA"/>
    <w:multiLevelType w:val="hybridMultilevel"/>
    <w:tmpl w:val="ADC01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42DF7"/>
    <w:multiLevelType w:val="hybridMultilevel"/>
    <w:tmpl w:val="29B8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27FEF"/>
    <w:multiLevelType w:val="hybridMultilevel"/>
    <w:tmpl w:val="AE30E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96850"/>
    <w:multiLevelType w:val="hybridMultilevel"/>
    <w:tmpl w:val="7828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91E9B"/>
    <w:multiLevelType w:val="hybridMultilevel"/>
    <w:tmpl w:val="B08E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C5815"/>
    <w:multiLevelType w:val="hybridMultilevel"/>
    <w:tmpl w:val="F208D9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234C15"/>
    <w:multiLevelType w:val="hybridMultilevel"/>
    <w:tmpl w:val="2166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D5C3F"/>
    <w:multiLevelType w:val="hybridMultilevel"/>
    <w:tmpl w:val="971C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1074D"/>
    <w:multiLevelType w:val="hybridMultilevel"/>
    <w:tmpl w:val="971CB23C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6DBC1757"/>
    <w:multiLevelType w:val="hybridMultilevel"/>
    <w:tmpl w:val="01E2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84898"/>
    <w:multiLevelType w:val="hybridMultilevel"/>
    <w:tmpl w:val="8ADC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86613">
    <w:abstractNumId w:val="4"/>
  </w:num>
  <w:num w:numId="2" w16cid:durableId="1227032565">
    <w:abstractNumId w:val="12"/>
  </w:num>
  <w:num w:numId="3" w16cid:durableId="1593933408">
    <w:abstractNumId w:val="2"/>
  </w:num>
  <w:num w:numId="4" w16cid:durableId="1195848458">
    <w:abstractNumId w:val="0"/>
  </w:num>
  <w:num w:numId="5" w16cid:durableId="1892495955">
    <w:abstractNumId w:val="9"/>
  </w:num>
  <w:num w:numId="6" w16cid:durableId="1789658035">
    <w:abstractNumId w:val="6"/>
  </w:num>
  <w:num w:numId="7" w16cid:durableId="197864528">
    <w:abstractNumId w:val="5"/>
  </w:num>
  <w:num w:numId="8" w16cid:durableId="1140920963">
    <w:abstractNumId w:val="13"/>
  </w:num>
  <w:num w:numId="9" w16cid:durableId="1548955792">
    <w:abstractNumId w:val="1"/>
  </w:num>
  <w:num w:numId="10" w16cid:durableId="616527442">
    <w:abstractNumId w:val="7"/>
  </w:num>
  <w:num w:numId="11" w16cid:durableId="2133208935">
    <w:abstractNumId w:val="3"/>
  </w:num>
  <w:num w:numId="12" w16cid:durableId="212038333">
    <w:abstractNumId w:val="11"/>
  </w:num>
  <w:num w:numId="13" w16cid:durableId="1806002164">
    <w:abstractNumId w:val="10"/>
  </w:num>
  <w:num w:numId="14" w16cid:durableId="1066952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67"/>
    <w:rsid w:val="00006471"/>
    <w:rsid w:val="00015E3A"/>
    <w:rsid w:val="00063545"/>
    <w:rsid w:val="00064FA2"/>
    <w:rsid w:val="00087289"/>
    <w:rsid w:val="000A10D8"/>
    <w:rsid w:val="000F3BE3"/>
    <w:rsid w:val="000F63D0"/>
    <w:rsid w:val="001217C8"/>
    <w:rsid w:val="00137EDE"/>
    <w:rsid w:val="001A4190"/>
    <w:rsid w:val="001D3E5B"/>
    <w:rsid w:val="001E5726"/>
    <w:rsid w:val="002020ED"/>
    <w:rsid w:val="00211A56"/>
    <w:rsid w:val="0025062D"/>
    <w:rsid w:val="00251F3C"/>
    <w:rsid w:val="002720A8"/>
    <w:rsid w:val="00294ACA"/>
    <w:rsid w:val="002B66CC"/>
    <w:rsid w:val="002C4326"/>
    <w:rsid w:val="002D03CB"/>
    <w:rsid w:val="002F39CD"/>
    <w:rsid w:val="00306241"/>
    <w:rsid w:val="00400F14"/>
    <w:rsid w:val="00414575"/>
    <w:rsid w:val="004250FA"/>
    <w:rsid w:val="00514EDB"/>
    <w:rsid w:val="0052364B"/>
    <w:rsid w:val="00530A1B"/>
    <w:rsid w:val="00563FCC"/>
    <w:rsid w:val="00574A0F"/>
    <w:rsid w:val="005765E1"/>
    <w:rsid w:val="005F273B"/>
    <w:rsid w:val="006176C6"/>
    <w:rsid w:val="00626218"/>
    <w:rsid w:val="00644DFF"/>
    <w:rsid w:val="00654ECE"/>
    <w:rsid w:val="006C32F6"/>
    <w:rsid w:val="006F2342"/>
    <w:rsid w:val="00712B36"/>
    <w:rsid w:val="007659E5"/>
    <w:rsid w:val="00795124"/>
    <w:rsid w:val="00797985"/>
    <w:rsid w:val="007A6282"/>
    <w:rsid w:val="00804A3B"/>
    <w:rsid w:val="00812D83"/>
    <w:rsid w:val="00844EE6"/>
    <w:rsid w:val="009034B5"/>
    <w:rsid w:val="0092526D"/>
    <w:rsid w:val="00A332ED"/>
    <w:rsid w:val="00A341C1"/>
    <w:rsid w:val="00A35CB6"/>
    <w:rsid w:val="00A73079"/>
    <w:rsid w:val="00A878C9"/>
    <w:rsid w:val="00A92990"/>
    <w:rsid w:val="00AB1750"/>
    <w:rsid w:val="00AB757F"/>
    <w:rsid w:val="00AC482E"/>
    <w:rsid w:val="00B02E7D"/>
    <w:rsid w:val="00B95E08"/>
    <w:rsid w:val="00BA3131"/>
    <w:rsid w:val="00C11689"/>
    <w:rsid w:val="00C14EBD"/>
    <w:rsid w:val="00C1770D"/>
    <w:rsid w:val="00C61B96"/>
    <w:rsid w:val="00C621DE"/>
    <w:rsid w:val="00C83D4B"/>
    <w:rsid w:val="00C951BD"/>
    <w:rsid w:val="00CB0F99"/>
    <w:rsid w:val="00CB3270"/>
    <w:rsid w:val="00D10344"/>
    <w:rsid w:val="00D43BA6"/>
    <w:rsid w:val="00DC18FE"/>
    <w:rsid w:val="00DF1C39"/>
    <w:rsid w:val="00E10567"/>
    <w:rsid w:val="00E2569D"/>
    <w:rsid w:val="00E92A0F"/>
    <w:rsid w:val="00ED4597"/>
    <w:rsid w:val="00EE0A2A"/>
    <w:rsid w:val="00F04577"/>
    <w:rsid w:val="00F11758"/>
    <w:rsid w:val="00F32C4F"/>
    <w:rsid w:val="00F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E7673"/>
  <w15:chartTrackingRefBased/>
  <w15:docId w15:val="{753248D4-6C13-4E54-9485-E8059B22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31"/>
  </w:style>
  <w:style w:type="paragraph" w:styleId="Footer">
    <w:name w:val="footer"/>
    <w:basedOn w:val="Normal"/>
    <w:link w:val="FooterChar"/>
    <w:uiPriority w:val="99"/>
    <w:unhideWhenUsed/>
    <w:rsid w:val="00BA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31"/>
  </w:style>
  <w:style w:type="paragraph" w:styleId="ListParagraph">
    <w:name w:val="List Paragraph"/>
    <w:basedOn w:val="Normal"/>
    <w:uiPriority w:val="34"/>
    <w:qFormat/>
    <w:rsid w:val="00306241"/>
    <w:pPr>
      <w:ind w:left="720"/>
      <w:contextualSpacing/>
    </w:pPr>
  </w:style>
  <w:style w:type="table" w:styleId="TableGrid">
    <w:name w:val="Table Grid"/>
    <w:basedOn w:val="TableNormal"/>
    <w:uiPriority w:val="39"/>
    <w:rsid w:val="0079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0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abwrite.ncsu.edu/res/res-citsandref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skill\Bhavana\Training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Training Assignment Template</Template>
  <TotalTime>243</TotalTime>
  <Pages>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Swaminathan</dc:creator>
  <cp:keywords/>
  <dc:description/>
  <cp:lastModifiedBy>JOSEPH K B</cp:lastModifiedBy>
  <cp:revision>61</cp:revision>
  <dcterms:created xsi:type="dcterms:W3CDTF">2022-05-12T08:41:00Z</dcterms:created>
  <dcterms:modified xsi:type="dcterms:W3CDTF">2022-06-26T17:48:00Z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bhavana.s@lntecc.com</vt:lpwstr>
  </property>
  <property fmtid="{D5CDD505-2E9C-101B-9397-08002B2CF9AE}" pid="5" name="MSIP_Label_ac52bb50-aef2-4dc8-bb7f-e0da22648362_SetDate">
    <vt:lpwstr>2022-03-25T05:56:28.4960590Z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26c5a4d7-0352-4d60-b897-2c49f15dda41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